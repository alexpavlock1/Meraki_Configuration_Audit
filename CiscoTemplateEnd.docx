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FF17" w14:textId="77777777" w:rsidR="00F86B71" w:rsidRDefault="00F86B71" w:rsidP="00F86B71">
      <w:pPr>
        <w:pStyle w:val="Heading1"/>
      </w:pPr>
      <w:bookmarkStart w:id="0" w:name="_Toc95212168"/>
      <w:bookmarkStart w:id="1" w:name="_Toc336890665"/>
      <w:bookmarkStart w:id="2" w:name="_Toc336891542"/>
      <w:bookmarkStart w:id="3" w:name="_Toc338864089"/>
      <w:bookmarkStart w:id="4" w:name="_Toc350752740"/>
      <w:bookmarkStart w:id="5" w:name="_Toc351529797"/>
      <w:r>
        <w:t>Appendix A: Title</w:t>
      </w:r>
      <w:bookmarkEnd w:id="0"/>
    </w:p>
    <w:p w14:paraId="1FBDCD08" w14:textId="77777777" w:rsidR="00F86B71" w:rsidRDefault="00F86B71" w:rsidP="00F86B71">
      <w:pPr>
        <w:pStyle w:val="Normal-6ptspacing"/>
      </w:pPr>
      <w:r>
        <w:t xml:space="preserve">[Enter appropriate text in this section using style </w:t>
      </w:r>
      <w:r w:rsidR="00C70CDA" w:rsidRPr="00C70CDA">
        <w:rPr>
          <w:b/>
          <w:bCs/>
        </w:rPr>
        <w:t>Normal</w:t>
      </w:r>
      <w:r>
        <w:t>.]</w:t>
      </w:r>
    </w:p>
    <w:p w14:paraId="4F6F5DCF" w14:textId="77777777" w:rsidR="00F86B71" w:rsidRDefault="00F86B71" w:rsidP="00F86B71">
      <w:pPr>
        <w:pStyle w:val="Heading2"/>
      </w:pPr>
      <w:bookmarkStart w:id="6" w:name="_Toc95212169"/>
      <w:r>
        <w:t>Appendix A Sub-Section</w:t>
      </w:r>
      <w:bookmarkEnd w:id="6"/>
    </w:p>
    <w:p w14:paraId="7E6EA6FC" w14:textId="77777777" w:rsidR="00C70CDA" w:rsidRDefault="00C70CDA" w:rsidP="00C70CDA">
      <w:pPr>
        <w:pStyle w:val="Normal-6ptspacing"/>
      </w:pPr>
      <w:r>
        <w:t xml:space="preserve">[Enter appropriate text in this section using style </w:t>
      </w:r>
      <w:r w:rsidRPr="00C70CDA">
        <w:rPr>
          <w:b/>
          <w:bCs/>
        </w:rPr>
        <w:t>Normal</w:t>
      </w:r>
      <w:r>
        <w:t>.]</w:t>
      </w:r>
    </w:p>
    <w:p w14:paraId="76091B1D" w14:textId="77777777" w:rsidR="00F86B71" w:rsidRDefault="00F86B71" w:rsidP="00F86B71">
      <w:pPr>
        <w:pStyle w:val="Heading3"/>
      </w:pPr>
      <w:bookmarkStart w:id="7" w:name="_Toc95212170"/>
      <w:r>
        <w:t>Appendix A Sub-Section</w:t>
      </w:r>
      <w:bookmarkEnd w:id="7"/>
    </w:p>
    <w:p w14:paraId="4630F96B" w14:textId="4A0F0FED" w:rsidR="00D92FBE" w:rsidRDefault="00C70CDA" w:rsidP="00C70CDA">
      <w:pPr>
        <w:pStyle w:val="Normal-6ptspacing"/>
      </w:pPr>
      <w:r>
        <w:t xml:space="preserve">[Enter appropriate text in this section using style </w:t>
      </w:r>
      <w:r w:rsidRPr="00C70CDA">
        <w:rPr>
          <w:b/>
          <w:bCs/>
        </w:rPr>
        <w:t>Normal</w:t>
      </w:r>
      <w:r>
        <w:t>.]</w:t>
      </w:r>
    </w:p>
    <w:p w14:paraId="0BAFF109" w14:textId="77777777" w:rsidR="00F86B71" w:rsidRDefault="00F86B71" w:rsidP="00F86B71">
      <w:pPr>
        <w:pStyle w:val="Heading1"/>
      </w:pPr>
      <w:bookmarkStart w:id="8" w:name="_Toc95212171"/>
      <w:r>
        <w:lastRenderedPageBreak/>
        <w:t>Appendix B: Acronym Listing/Glossary</w:t>
      </w:r>
      <w:bookmarkEnd w:id="8"/>
    </w:p>
    <w:p w14:paraId="77BE9D90" w14:textId="77777777" w:rsidR="00F86B71" w:rsidRDefault="00F86B71" w:rsidP="00A033B3">
      <w:pPr>
        <w:pStyle w:val="Caution"/>
      </w:pPr>
      <w:r w:rsidRPr="00EC10DC">
        <w:rPr>
          <w:color w:val="E3241B" w:themeColor="accent6"/>
        </w:rPr>
        <w:t xml:space="preserve">Adjust the section headline depending on its content </w:t>
      </w:r>
      <w:r w:rsidR="00215CDC" w:rsidRPr="00EC10DC">
        <w:rPr>
          <w:color w:val="E3241B" w:themeColor="accent6"/>
        </w:rPr>
        <w:br/>
      </w:r>
      <w:r w:rsidRPr="00EC10DC">
        <w:rPr>
          <w:color w:val="E3241B" w:themeColor="accent6"/>
        </w:rPr>
        <w:t>(either "Appendix B: Acronym Listing" or "Appendix B: Glossary").</w:t>
      </w:r>
    </w:p>
    <w:p w14:paraId="66AF9F76" w14:textId="77777777" w:rsidR="00F86B71" w:rsidRDefault="00F86B71" w:rsidP="00F86B71">
      <w:pPr>
        <w:pStyle w:val="Normal-6ptspacing"/>
      </w:pPr>
    </w:p>
    <w:tbl>
      <w:tblPr>
        <w:tblStyle w:val="CiscoCXTableDefault"/>
        <w:tblW w:w="5000" w:type="pct"/>
        <w:tblLook w:val="04A0" w:firstRow="1" w:lastRow="0" w:firstColumn="1" w:lastColumn="0" w:noHBand="0" w:noVBand="1"/>
      </w:tblPr>
      <w:tblGrid>
        <w:gridCol w:w="3322"/>
        <w:gridCol w:w="5704"/>
      </w:tblGrid>
      <w:tr w:rsidR="00215CDC" w:rsidRPr="00055A66" w14:paraId="527CFE57" w14:textId="77777777" w:rsidTr="00215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7A855F56" w14:textId="77777777" w:rsidR="00215CDC" w:rsidRPr="00055A66" w:rsidRDefault="00215CDC" w:rsidP="005015FD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Term</w:t>
            </w:r>
          </w:p>
        </w:tc>
        <w:tc>
          <w:tcPr>
            <w:tcW w:w="3160" w:type="pct"/>
          </w:tcPr>
          <w:p w14:paraId="69A74E8A" w14:textId="77777777" w:rsidR="00215CDC" w:rsidRPr="00055A66" w:rsidRDefault="00215CDC" w:rsidP="00501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Definition</w:t>
            </w:r>
          </w:p>
        </w:tc>
      </w:tr>
      <w:tr w:rsidR="00215CDC" w:rsidRPr="00055A66" w14:paraId="310A710F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20363343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A595B25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1FC04871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78A02563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32C7381C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17D73D0B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2EA7C85B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75BE1276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029A03B4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374D925C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35F49236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57DC1A31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698CBAF3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6ECDCB6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31E5AF1B" w14:textId="77777777" w:rsidR="00215CDC" w:rsidRDefault="00215CDC" w:rsidP="00F86B71">
      <w:pPr>
        <w:pStyle w:val="Normal-6ptspacing"/>
      </w:pPr>
    </w:p>
    <w:p w14:paraId="537B6876" w14:textId="77777777" w:rsidR="00F86B71" w:rsidRDefault="00F86B71" w:rsidP="00215CDC">
      <w:pPr>
        <w:pStyle w:val="Heading1-NoNumbers"/>
      </w:pPr>
      <w:bookmarkStart w:id="9" w:name="_Toc95212172"/>
      <w:r>
        <w:lastRenderedPageBreak/>
        <w:t>Trademarks and Disclaimers</w:t>
      </w:r>
      <w:bookmarkEnd w:id="9"/>
    </w:p>
    <w:p w14:paraId="406365E9" w14:textId="77777777" w:rsidR="00F86B71" w:rsidRDefault="00F86B71" w:rsidP="00F86B71">
      <w:pPr>
        <w:pStyle w:val="Normal-6ptspacing"/>
      </w:pPr>
      <w:r>
        <w:t>IF THIS DOCUMENT IS PROVIDED AS A DELIVERABLE IN ACCORDANCE WITH THE CISCO TERMS AND CONDITIONS ASSOCIATED WITH A PURCHASED CISCO SERVICE (“TERMS”) THEN THIS DOCUMENT IS PRESENTED SUBJECT TO THOSE TERMS. IN ALL OTHER EVENTS, THIS DOCUMENT IS PROVIDED “AS-IS” WITHOUT WARRANTY OF ANY KIND, EXPRESS OR IMPLIED, INCLUDING WITHOUT LIMITATION, THOSE OF MERCHANTABILITY, FITNESS FOR A PARTICULAR PURPOSE AND NON-INFRINGEMENT OR ARISING FROM A COURSE OF DEALING, USAGE, OR TRADE PRACTICE.</w:t>
      </w:r>
    </w:p>
    <w:p w14:paraId="40497CD4" w14:textId="77777777" w:rsidR="00F86B71" w:rsidRDefault="00F86B71" w:rsidP="00F86B71">
      <w:pPr>
        <w:pStyle w:val="Normal-6ptspacing"/>
      </w:pPr>
      <w:r>
        <w:t>Cisco and the Cisco logo are trademarks or registered trademarks of Cisco and/or its affiliates in the U.S. and other countries. To view a list of Cisco trademarks, go to this URL: www.cisco.com/go/trademarks. Third-party trademarks mentioned are the property of their respective owners. The use of the word partner does not imply a partnership relationship between Cisco and any other company. (1110R)</w:t>
      </w:r>
    </w:p>
    <w:p w14:paraId="0508D1D7" w14:textId="61C9BD7A" w:rsidR="008334BD" w:rsidRDefault="00F86B71" w:rsidP="00F86B71">
      <w:pPr>
        <w:pStyle w:val="Normal-6ptspacing"/>
      </w:pPr>
      <w:r>
        <w:t>© 202</w:t>
      </w:r>
      <w:r w:rsidR="00FA202A">
        <w:t>3</w:t>
      </w:r>
      <w:r>
        <w:t xml:space="preserve"> Cisco and/or its affiliates. All rights reserved.</w:t>
      </w:r>
    </w:p>
    <w:p w14:paraId="55B6E084" w14:textId="77777777" w:rsidR="002969C1" w:rsidRDefault="00F86B71" w:rsidP="00215CDC">
      <w:pPr>
        <w:pStyle w:val="Heading1-NoNumbers"/>
      </w:pPr>
      <w:bookmarkStart w:id="10" w:name="_Toc95212173"/>
      <w:r>
        <w:lastRenderedPageBreak/>
        <w:t>Document Acceptance</w:t>
      </w:r>
      <w:bookmarkEnd w:id="10"/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969C1" w:rsidRPr="007B74E9" w14:paraId="2138470B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63D01AE4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41A48F18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11265A2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19D1D07F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7759500E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070A3F9A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3698D0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C91414C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82E35D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357C1FDB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8613128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A79FFB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0B1087F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9FBF56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2F751F82" w14:textId="77777777" w:rsidTr="00215CD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75DEF7B0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D100B2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3E14538D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D62C7A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4EFDB147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B469A3D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97F219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62F7E0D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0391D0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</w:tbl>
    <w:p w14:paraId="7586CD07" w14:textId="77777777" w:rsidR="002969C1" w:rsidRDefault="002969C1" w:rsidP="002969C1">
      <w:pPr>
        <w:pStyle w:val="Normal-6ptspacing"/>
      </w:pPr>
    </w:p>
    <w:p w14:paraId="4F747662" w14:textId="77777777" w:rsidR="00215CDC" w:rsidRPr="00F53833" w:rsidRDefault="00215CDC" w:rsidP="002969C1">
      <w:pPr>
        <w:pStyle w:val="Normal-6ptspacing"/>
      </w:pPr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15CDC" w:rsidRPr="007B74E9" w14:paraId="78A7059D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41EE7CB8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753386FE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4CEAA8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17718278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62C4D64C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A8F57F0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2D6E6D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1F21613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45C5DE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47D470A2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45E1D2B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91C241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07D603F8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2F818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14DCD1C4" w14:textId="77777777" w:rsidTr="00BD621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3BF1CE5E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86CBFB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3C4C423D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95E0C5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7164644B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76680AC4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71F4BF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EC6FA75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8347C0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</w:tbl>
    <w:p w14:paraId="33687F64" w14:textId="77777777" w:rsidR="002969C1" w:rsidRDefault="002969C1" w:rsidP="00F86B71">
      <w:pPr>
        <w:pStyle w:val="Normal-6ptspacing"/>
      </w:pPr>
    </w:p>
    <w:p w14:paraId="4AEBF9C4" w14:textId="77777777" w:rsidR="00215CDC" w:rsidRDefault="00215CDC" w:rsidP="00F86B71">
      <w:pPr>
        <w:pStyle w:val="Normal-6ptspacing"/>
      </w:pPr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15CDC" w:rsidRPr="007B74E9" w14:paraId="0E394D11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59D9B742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10583DC4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4463310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3421C2C2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7D131685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474E4EAE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D4A52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3E88EEDA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FEA7A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3ACCF9FD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6053E21A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15EDF8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1D56F380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C83604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3DA6C389" w14:textId="77777777" w:rsidTr="00BD621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649F4423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05DBC4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4CCBB00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2EF62B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6AF429ED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41A8389C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08A57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D182B5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4436BA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bookmarkEnd w:id="1"/>
      <w:bookmarkEnd w:id="2"/>
      <w:bookmarkEnd w:id="3"/>
      <w:bookmarkEnd w:id="4"/>
      <w:bookmarkEnd w:id="5"/>
    </w:tbl>
    <w:p w14:paraId="33F95752" w14:textId="77777777" w:rsidR="00215CDC" w:rsidRPr="00F86B71" w:rsidRDefault="00215CDC" w:rsidP="00F86B71">
      <w:pPr>
        <w:pStyle w:val="Normal-6ptspacing"/>
      </w:pPr>
    </w:p>
    <w:sectPr w:rsidR="00215CDC" w:rsidRPr="00F86B71" w:rsidSect="00007DDE">
      <w:headerReference w:type="default" r:id="rId10"/>
      <w:footerReference w:type="default" r:id="rId11"/>
      <w:headerReference w:type="first" r:id="rId12"/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76FE" w14:textId="77777777" w:rsidR="005D3CC4" w:rsidRDefault="005D3CC4">
      <w:r>
        <w:separator/>
      </w:r>
    </w:p>
  </w:endnote>
  <w:endnote w:type="continuationSeparator" w:id="0">
    <w:p w14:paraId="38ED9961" w14:textId="77777777" w:rsidR="005D3CC4" w:rsidRDefault="005D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30D3" w14:textId="3A912A84" w:rsidR="00B3110D" w:rsidRPr="00CF4D3F" w:rsidRDefault="00B3110D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9129C1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13</w:t>
    </w:r>
    <w:r w:rsidRPr="00CF4D3F">
      <w:rPr>
        <w:b w:val="0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FDF7" w14:textId="77777777" w:rsidR="005D3CC4" w:rsidRDefault="005D3CC4" w:rsidP="00435F1A">
      <w:r>
        <w:separator/>
      </w:r>
    </w:p>
  </w:footnote>
  <w:footnote w:type="continuationSeparator" w:id="0">
    <w:p w14:paraId="6A5919FC" w14:textId="77777777" w:rsidR="005D3CC4" w:rsidRDefault="005D3CC4" w:rsidP="0043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D863" w14:textId="4A1D3A76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D023AD" wp14:editId="35F5A912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604BB7" id="Graphic 3" o:spid="_x0000_s1026" style="position:absolute;margin-left:453.6pt;margin-top:-38.55pt;width:77.4pt;height:7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sdt>
      <w:sdtPr>
        <w:rPr>
          <w:color w:val="9E9EA2" w:themeColor="accent4"/>
          <w:sz w:val="14"/>
          <w:szCs w:val="14"/>
        </w:rPr>
        <w:id w:val="-209190104"/>
        <w:placeholder>
          <w:docPart w:val="6023174D105F4F5999290471DB5D5B2B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r w:rsidR="00E719CA">
          <w:rPr>
            <w:color w:val="9E9EA2" w:themeColor="accent4"/>
            <w:sz w:val="14"/>
            <w:szCs w:val="14"/>
          </w:rPr>
          <w:t>Meraki Health Check for [Customer Name]</w:t>
        </w:r>
      </w:sdtContent>
    </w:sdt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1D663B23" w14:textId="1DB5B521" w:rsidR="000324D4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3084481"/>
        <w:placeholder>
          <w:docPart w:val="3D8330D294B44AB4BF0EEB26D28DAF62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E719CA">
          <w:rPr>
            <w:color w:val="9E9EA2" w:themeColor="accent4"/>
            <w:sz w:val="14"/>
            <w:szCs w:val="14"/>
          </w:rPr>
          <w:t>Meraki Network Assessment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-619386193"/>
        <w:placeholder>
          <w:docPart w:val="066B1628CA3A4F4FACABF6CF9332DF26"/>
        </w:placeholder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7845BC">
          <w:rPr>
            <w:color w:val="9E9EA2" w:themeColor="accent4"/>
            <w:sz w:val="14"/>
            <w:szCs w:val="14"/>
          </w:rPr>
          <w:t>1.0</w:t>
        </w:r>
      </w:sdtContent>
    </w:sdt>
  </w:p>
  <w:p w14:paraId="75F77A37" w14:textId="77777777" w:rsidR="00B3110D" w:rsidRPr="00B3110D" w:rsidRDefault="003F4D4B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DCP Content </w:t>
    </w:r>
    <w:r w:rsidR="00B3110D"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1386710843"/>
        <w:placeholder>
          <w:docPart w:val="EEC41431AC77483DAFFB2534BE4A95B0"/>
        </w:placeholder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5C18" w14:textId="77777777" w:rsidR="004A2488" w:rsidRDefault="004A2488" w:rsidP="00435F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3EFE2" wp14:editId="10F66A80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39A8E0DB" id="Graphic 3" o:spid="_x0000_s1026" style="position:absolute;margin-left:453.75pt;margin-top:-38.6pt;width:77.25pt;height:7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347FF5DD" w14:textId="77777777" w:rsidR="004A2488" w:rsidRDefault="004A2488" w:rsidP="0043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1pt;height:44pt" o:bullet="t">
        <v:imagedata r:id="rId1" o:title="Caution"/>
      </v:shape>
    </w:pict>
  </w:numPicBullet>
  <w:numPicBullet w:numPicBulletId="1">
    <w:pict>
      <v:shape id="_x0000_i1039" type="#_x0000_t75" style="width:84pt;height:56.5pt" o:bullet="t">
        <v:imagedata r:id="rId2" o:title="Note"/>
      </v:shape>
    </w:pict>
  </w:numPicBullet>
  <w:numPicBullet w:numPicBulletId="2">
    <w:pict>
      <v:shape id="_x0000_i1040" type="#_x0000_t75" style="width:56.5pt;height:55.5pt" o:bullet="t">
        <v:imagedata r:id="rId3" o:title="Timesaver"/>
      </v:shape>
    </w:pict>
  </w:numPicBullet>
  <w:numPicBullet w:numPicBulletId="3">
    <w:pict>
      <v:shape id="_x0000_i1041" type="#_x0000_t75" style="width:73.5pt;height:70pt" o:bullet="t">
        <v:imagedata r:id="rId4" o:title="Tip"/>
      </v:shape>
    </w:pict>
  </w:numPicBullet>
  <w:numPicBullet w:numPicBulletId="4">
    <w:pict>
      <v:shape id="_x0000_i1042" type="#_x0000_t75" style="width:69.5pt;height:51pt" o:bullet="t">
        <v:imagedata r:id="rId5" o:title="Warning"/>
      </v:shape>
    </w:pict>
  </w:numPicBullet>
  <w:numPicBullet w:numPicBulletId="5">
    <w:pict>
      <v:shape id="_x0000_i1043" type="#_x0000_t75" style="width:42pt;height:40pt" o:bullet="t">
        <v:imagedata r:id="rId6" o:title="Screen Shot 2016-05-23 at 8"/>
      </v:shape>
    </w:pict>
  </w:numPicBullet>
  <w:abstractNum w:abstractNumId="0" w15:restartNumberingAfterBreak="0">
    <w:nsid w:val="FFFFFF7C"/>
    <w:multiLevelType w:val="singleLevel"/>
    <w:tmpl w:val="73E6C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680C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1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2E4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C44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2B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EE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88F1453"/>
    <w:multiLevelType w:val="hybridMultilevel"/>
    <w:tmpl w:val="AC6E6758"/>
    <w:lvl w:ilvl="0" w:tplc="4000A330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EC401130" w:tentative="1">
      <w:start w:val="1"/>
      <w:numFmt w:val="lowerLetter"/>
      <w:lvlText w:val="%2."/>
      <w:lvlJc w:val="left"/>
      <w:pPr>
        <w:ind w:left="1440" w:hanging="360"/>
      </w:pPr>
    </w:lvl>
    <w:lvl w:ilvl="2" w:tplc="D4569D9E" w:tentative="1">
      <w:start w:val="1"/>
      <w:numFmt w:val="lowerRoman"/>
      <w:lvlText w:val="%3."/>
      <w:lvlJc w:val="right"/>
      <w:pPr>
        <w:ind w:left="2160" w:hanging="180"/>
      </w:pPr>
    </w:lvl>
    <w:lvl w:ilvl="3" w:tplc="26001D34" w:tentative="1">
      <w:start w:val="1"/>
      <w:numFmt w:val="decimal"/>
      <w:lvlText w:val="%4."/>
      <w:lvlJc w:val="left"/>
      <w:pPr>
        <w:ind w:left="2880" w:hanging="360"/>
      </w:pPr>
    </w:lvl>
    <w:lvl w:ilvl="4" w:tplc="D49AA910" w:tentative="1">
      <w:start w:val="1"/>
      <w:numFmt w:val="lowerLetter"/>
      <w:lvlText w:val="%5."/>
      <w:lvlJc w:val="left"/>
      <w:pPr>
        <w:ind w:left="3600" w:hanging="360"/>
      </w:pPr>
    </w:lvl>
    <w:lvl w:ilvl="5" w:tplc="656A206C" w:tentative="1">
      <w:start w:val="1"/>
      <w:numFmt w:val="lowerRoman"/>
      <w:lvlText w:val="%6."/>
      <w:lvlJc w:val="right"/>
      <w:pPr>
        <w:ind w:left="4320" w:hanging="180"/>
      </w:pPr>
    </w:lvl>
    <w:lvl w:ilvl="6" w:tplc="1528F22A" w:tentative="1">
      <w:start w:val="1"/>
      <w:numFmt w:val="decimal"/>
      <w:lvlText w:val="%7."/>
      <w:lvlJc w:val="left"/>
      <w:pPr>
        <w:ind w:left="5040" w:hanging="360"/>
      </w:pPr>
    </w:lvl>
    <w:lvl w:ilvl="7" w:tplc="D16CA740" w:tentative="1">
      <w:start w:val="1"/>
      <w:numFmt w:val="lowerLetter"/>
      <w:lvlText w:val="%8."/>
      <w:lvlJc w:val="left"/>
      <w:pPr>
        <w:ind w:left="5760" w:hanging="360"/>
      </w:pPr>
    </w:lvl>
    <w:lvl w:ilvl="8" w:tplc="EF427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12529"/>
    <w:multiLevelType w:val="hybridMultilevel"/>
    <w:tmpl w:val="80363A98"/>
    <w:lvl w:ilvl="0" w:tplc="560A2D4C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8A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27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C2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4E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E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515767"/>
    <w:multiLevelType w:val="hybridMultilevel"/>
    <w:tmpl w:val="830250F4"/>
    <w:lvl w:ilvl="0" w:tplc="3A42642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852D1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74F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426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A406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A5C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289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14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049A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87C77"/>
    <w:multiLevelType w:val="hybridMultilevel"/>
    <w:tmpl w:val="8F24F65E"/>
    <w:lvl w:ilvl="0" w:tplc="81DEC83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F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8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B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D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0B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1F23B9C"/>
    <w:lvl w:ilvl="0" w:tplc="04081C0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1F86504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E81E7D3C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16237F8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916AEF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1E48646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28E6A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94FAD0C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E2C89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DCA64B7A"/>
    <w:lvl w:ilvl="0" w:tplc="C2C0EC1C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44"/>
        <w:szCs w:val="52"/>
      </w:rPr>
    </w:lvl>
    <w:lvl w:ilvl="1" w:tplc="8576A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B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2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46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6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063C"/>
    <w:multiLevelType w:val="hybridMultilevel"/>
    <w:tmpl w:val="3BE65434"/>
    <w:lvl w:ilvl="0" w:tplc="3C944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67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9C60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6A7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696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28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0CC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20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844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9" w15:restartNumberingAfterBreak="0">
    <w:nsid w:val="42447CFD"/>
    <w:multiLevelType w:val="hybridMultilevel"/>
    <w:tmpl w:val="D3F02846"/>
    <w:lvl w:ilvl="0" w:tplc="9182BC9C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F9A4CD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6E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F093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88D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CFE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67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9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93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22779"/>
    <w:multiLevelType w:val="hybridMultilevel"/>
    <w:tmpl w:val="D554A8EA"/>
    <w:lvl w:ilvl="0" w:tplc="CA4C83D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D88898A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1F691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CA4950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6FDE24A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EB06D4D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63C0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B59493B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6368C5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094FC9"/>
    <w:multiLevelType w:val="hybridMultilevel"/>
    <w:tmpl w:val="31145494"/>
    <w:lvl w:ilvl="0" w:tplc="89F8614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5F39"/>
    <w:multiLevelType w:val="hybridMultilevel"/>
    <w:tmpl w:val="64B603AE"/>
    <w:lvl w:ilvl="0" w:tplc="3F54F7A0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53FC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1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21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8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B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7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FEA"/>
    <w:multiLevelType w:val="hybridMultilevel"/>
    <w:tmpl w:val="DCAC6178"/>
    <w:lvl w:ilvl="0" w:tplc="B136DBA4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9E4EA4B2" w:tentative="1">
      <w:start w:val="1"/>
      <w:numFmt w:val="lowerLetter"/>
      <w:lvlText w:val="%2."/>
      <w:lvlJc w:val="left"/>
      <w:pPr>
        <w:ind w:left="3510" w:hanging="360"/>
      </w:pPr>
    </w:lvl>
    <w:lvl w:ilvl="2" w:tplc="B4B4FEEA" w:tentative="1">
      <w:start w:val="1"/>
      <w:numFmt w:val="lowerRoman"/>
      <w:lvlText w:val="%3."/>
      <w:lvlJc w:val="right"/>
      <w:pPr>
        <w:ind w:left="4230" w:hanging="180"/>
      </w:pPr>
    </w:lvl>
    <w:lvl w:ilvl="3" w:tplc="1D5EF664" w:tentative="1">
      <w:start w:val="1"/>
      <w:numFmt w:val="decimal"/>
      <w:lvlText w:val="%4."/>
      <w:lvlJc w:val="left"/>
      <w:pPr>
        <w:ind w:left="4950" w:hanging="360"/>
      </w:pPr>
    </w:lvl>
    <w:lvl w:ilvl="4" w:tplc="02B06C74" w:tentative="1">
      <w:start w:val="1"/>
      <w:numFmt w:val="lowerLetter"/>
      <w:lvlText w:val="%5."/>
      <w:lvlJc w:val="left"/>
      <w:pPr>
        <w:ind w:left="5670" w:hanging="360"/>
      </w:pPr>
    </w:lvl>
    <w:lvl w:ilvl="5" w:tplc="1AA48EDA" w:tentative="1">
      <w:start w:val="1"/>
      <w:numFmt w:val="lowerRoman"/>
      <w:lvlText w:val="%6."/>
      <w:lvlJc w:val="right"/>
      <w:pPr>
        <w:ind w:left="6390" w:hanging="180"/>
      </w:pPr>
    </w:lvl>
    <w:lvl w:ilvl="6" w:tplc="C18A5746" w:tentative="1">
      <w:start w:val="1"/>
      <w:numFmt w:val="decimal"/>
      <w:lvlText w:val="%7."/>
      <w:lvlJc w:val="left"/>
      <w:pPr>
        <w:ind w:left="7110" w:hanging="360"/>
      </w:pPr>
    </w:lvl>
    <w:lvl w:ilvl="7" w:tplc="8B6E692C" w:tentative="1">
      <w:start w:val="1"/>
      <w:numFmt w:val="lowerLetter"/>
      <w:lvlText w:val="%8."/>
      <w:lvlJc w:val="left"/>
      <w:pPr>
        <w:ind w:left="7830" w:hanging="360"/>
      </w:pPr>
    </w:lvl>
    <w:lvl w:ilvl="8" w:tplc="5074F7F4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65AE07F0"/>
    <w:multiLevelType w:val="hybridMultilevel"/>
    <w:tmpl w:val="53CC2DC2"/>
    <w:lvl w:ilvl="0" w:tplc="21D428A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A042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F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5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27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6369"/>
    <w:multiLevelType w:val="hybridMultilevel"/>
    <w:tmpl w:val="AD4A8014"/>
    <w:lvl w:ilvl="0" w:tplc="9D5413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6E9D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03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8D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C33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8D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CA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2AAF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7" w15:restartNumberingAfterBreak="0">
    <w:nsid w:val="7FF5354A"/>
    <w:multiLevelType w:val="hybridMultilevel"/>
    <w:tmpl w:val="C674E1F2"/>
    <w:lvl w:ilvl="0" w:tplc="D9D8F3D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D632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3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C7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9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8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1968">
    <w:abstractNumId w:val="11"/>
  </w:num>
  <w:num w:numId="2" w16cid:durableId="898785901">
    <w:abstractNumId w:val="18"/>
  </w:num>
  <w:num w:numId="3" w16cid:durableId="758408977">
    <w:abstractNumId w:val="3"/>
  </w:num>
  <w:num w:numId="4" w16cid:durableId="824247151">
    <w:abstractNumId w:val="20"/>
  </w:num>
  <w:num w:numId="5" w16cid:durableId="1797286862">
    <w:abstractNumId w:val="13"/>
  </w:num>
  <w:num w:numId="6" w16cid:durableId="1045568132">
    <w:abstractNumId w:val="12"/>
  </w:num>
  <w:num w:numId="7" w16cid:durableId="1136027399">
    <w:abstractNumId w:val="15"/>
  </w:num>
  <w:num w:numId="8" w16cid:durableId="138525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407757">
    <w:abstractNumId w:val="23"/>
  </w:num>
  <w:num w:numId="10" w16cid:durableId="467285091">
    <w:abstractNumId w:val="26"/>
  </w:num>
  <w:num w:numId="11" w16cid:durableId="468598973">
    <w:abstractNumId w:val="9"/>
  </w:num>
  <w:num w:numId="12" w16cid:durableId="1246107200">
    <w:abstractNumId w:val="19"/>
  </w:num>
  <w:num w:numId="13" w16cid:durableId="1736707525">
    <w:abstractNumId w:val="27"/>
  </w:num>
  <w:num w:numId="14" w16cid:durableId="57633733">
    <w:abstractNumId w:val="22"/>
  </w:num>
  <w:num w:numId="15" w16cid:durableId="1713769842">
    <w:abstractNumId w:val="24"/>
  </w:num>
  <w:num w:numId="16" w16cid:durableId="1403484481">
    <w:abstractNumId w:val="10"/>
  </w:num>
  <w:num w:numId="17" w16cid:durableId="671837005">
    <w:abstractNumId w:val="21"/>
  </w:num>
  <w:num w:numId="18" w16cid:durableId="956567335">
    <w:abstractNumId w:val="19"/>
  </w:num>
  <w:num w:numId="19" w16cid:durableId="1542550704">
    <w:abstractNumId w:val="0"/>
  </w:num>
  <w:num w:numId="20" w16cid:durableId="714308697">
    <w:abstractNumId w:val="1"/>
  </w:num>
  <w:num w:numId="21" w16cid:durableId="1437286067">
    <w:abstractNumId w:val="2"/>
  </w:num>
  <w:num w:numId="22" w16cid:durableId="1418403870">
    <w:abstractNumId w:val="4"/>
  </w:num>
  <w:num w:numId="23" w16cid:durableId="1501502134">
    <w:abstractNumId w:val="5"/>
  </w:num>
  <w:num w:numId="24" w16cid:durableId="823009392">
    <w:abstractNumId w:val="8"/>
  </w:num>
  <w:num w:numId="25" w16cid:durableId="1461419897">
    <w:abstractNumId w:val="14"/>
  </w:num>
  <w:num w:numId="26" w16cid:durableId="388311993">
    <w:abstractNumId w:val="16"/>
  </w:num>
  <w:num w:numId="27" w16cid:durableId="421924023">
    <w:abstractNumId w:val="8"/>
    <w:lvlOverride w:ilvl="0">
      <w:startOverride w:val="1"/>
    </w:lvlOverride>
  </w:num>
  <w:num w:numId="28" w16cid:durableId="2125230448">
    <w:abstractNumId w:val="25"/>
  </w:num>
  <w:num w:numId="29" w16cid:durableId="153493399">
    <w:abstractNumId w:val="11"/>
    <w:lvlOverride w:ilvl="0">
      <w:lvl w:ilvl="0">
        <w:start w:val="1"/>
        <w:numFmt w:val="decimal"/>
        <w:pStyle w:val="Heading1"/>
        <w:suff w:val="nothing"/>
        <w:lvlText w:val="%1  "/>
        <w:lvlJc w:val="left"/>
        <w:pPr>
          <w:ind w:left="90" w:firstLine="0"/>
        </w:pPr>
        <w:rPr>
          <w:rFonts w:ascii="Arial" w:hAnsi="Arial" w:cs="Arial" w:hint="default"/>
          <w:b w:val="0"/>
          <w:i w:val="0"/>
          <w:sz w:val="48"/>
          <w:szCs w:val="36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 "/>
        <w:lvlJc w:val="left"/>
        <w:pPr>
          <w:ind w:left="90" w:firstLine="0"/>
        </w:pPr>
        <w:rPr>
          <w:rFonts w:ascii="Arial" w:hAnsi="Arial" w:cs="Arial" w:hint="default"/>
          <w:b/>
          <w:i w:val="0"/>
          <w:sz w:val="32"/>
          <w:szCs w:val="32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 "/>
        <w:lvlJc w:val="left"/>
        <w:pPr>
          <w:ind w:left="90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nothing"/>
        <w:lvlText w:val="%1.%2.%3.%4.%5.%6  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Heading7"/>
        <w:suff w:val="nothing"/>
        <w:lvlText w:val="%1.%2.%3.%4.%5.%6.%7  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nothing"/>
        <w:lvlText w:val="%1.%2.%3.%4.%5.%6.%7.%8  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nothing"/>
        <w:lvlText w:val="%1.%2.%3.%4.%5.%6.%7.%8.%9  "/>
        <w:lvlJc w:val="left"/>
        <w:pPr>
          <w:ind w:left="1584" w:hanging="1584"/>
        </w:pPr>
        <w:rPr>
          <w:rFonts w:hint="default"/>
        </w:rPr>
      </w:lvl>
    </w:lvlOverride>
  </w:num>
  <w:num w:numId="30" w16cid:durableId="1096949391">
    <w:abstractNumId w:val="21"/>
    <w:lvlOverride w:ilvl="0">
      <w:startOverride w:val="1"/>
    </w:lvlOverride>
  </w:num>
  <w:num w:numId="31" w16cid:durableId="994341535">
    <w:abstractNumId w:val="21"/>
    <w:lvlOverride w:ilvl="0">
      <w:startOverride w:val="1"/>
    </w:lvlOverride>
  </w:num>
  <w:num w:numId="32" w16cid:durableId="901792591">
    <w:abstractNumId w:val="21"/>
    <w:lvlOverride w:ilvl="0">
      <w:startOverride w:val="1"/>
    </w:lvlOverride>
  </w:num>
  <w:num w:numId="33" w16cid:durableId="249780928">
    <w:abstractNumId w:val="21"/>
    <w:lvlOverride w:ilvl="0">
      <w:startOverride w:val="1"/>
    </w:lvlOverride>
  </w:num>
  <w:num w:numId="34" w16cid:durableId="861280717">
    <w:abstractNumId w:val="21"/>
    <w:lvlOverride w:ilvl="0">
      <w:startOverride w:val="1"/>
    </w:lvlOverride>
  </w:num>
  <w:num w:numId="35" w16cid:durableId="500974825">
    <w:abstractNumId w:val="21"/>
    <w:lvlOverride w:ilvl="0">
      <w:startOverride w:val="1"/>
    </w:lvlOverride>
  </w:num>
  <w:num w:numId="36" w16cid:durableId="347097442">
    <w:abstractNumId w:val="17"/>
  </w:num>
  <w:num w:numId="37" w16cid:durableId="1424910865">
    <w:abstractNumId w:val="21"/>
    <w:lvlOverride w:ilvl="0">
      <w:startOverride w:val="1"/>
    </w:lvlOverride>
  </w:num>
  <w:num w:numId="38" w16cid:durableId="234902146">
    <w:abstractNumId w:val="21"/>
    <w:lvlOverride w:ilvl="0">
      <w:startOverride w:val="1"/>
    </w:lvlOverride>
  </w:num>
  <w:num w:numId="39" w16cid:durableId="783884680">
    <w:abstractNumId w:val="21"/>
    <w:lvlOverride w:ilvl="0">
      <w:startOverride w:val="1"/>
    </w:lvlOverride>
  </w:num>
  <w:num w:numId="40" w16cid:durableId="1466851693">
    <w:abstractNumId w:val="21"/>
    <w:lvlOverride w:ilvl="0">
      <w:startOverride w:val="1"/>
    </w:lvlOverride>
  </w:num>
  <w:num w:numId="41" w16cid:durableId="749158877">
    <w:abstractNumId w:val="21"/>
    <w:lvlOverride w:ilvl="0">
      <w:startOverride w:val="1"/>
    </w:lvlOverride>
  </w:num>
  <w:num w:numId="42" w16cid:durableId="137484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810669">
    <w:abstractNumId w:val="7"/>
  </w:num>
  <w:num w:numId="44" w16cid:durableId="166598465">
    <w:abstractNumId w:val="6"/>
  </w:num>
  <w:num w:numId="45" w16cid:durableId="1189952411">
    <w:abstractNumId w:val="21"/>
    <w:lvlOverride w:ilvl="0">
      <w:startOverride w:val="1"/>
    </w:lvlOverride>
  </w:num>
  <w:num w:numId="46" w16cid:durableId="241456597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C1"/>
    <w:rsid w:val="00000CC4"/>
    <w:rsid w:val="000027C2"/>
    <w:rsid w:val="000030D3"/>
    <w:rsid w:val="00007DDE"/>
    <w:rsid w:val="000104C7"/>
    <w:rsid w:val="00010EFD"/>
    <w:rsid w:val="00011FCB"/>
    <w:rsid w:val="00013251"/>
    <w:rsid w:val="00031CFC"/>
    <w:rsid w:val="000324D4"/>
    <w:rsid w:val="00032A21"/>
    <w:rsid w:val="00032FA6"/>
    <w:rsid w:val="0003342E"/>
    <w:rsid w:val="000403D7"/>
    <w:rsid w:val="00047BE1"/>
    <w:rsid w:val="0005369A"/>
    <w:rsid w:val="00055A66"/>
    <w:rsid w:val="00057ED7"/>
    <w:rsid w:val="0006094B"/>
    <w:rsid w:val="00060B85"/>
    <w:rsid w:val="00060F77"/>
    <w:rsid w:val="00061CB6"/>
    <w:rsid w:val="00064B92"/>
    <w:rsid w:val="00064C5C"/>
    <w:rsid w:val="00070FD1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40AD"/>
    <w:rsid w:val="000E6CB2"/>
    <w:rsid w:val="000E785D"/>
    <w:rsid w:val="000E7CA6"/>
    <w:rsid w:val="000F0B4D"/>
    <w:rsid w:val="000F10ED"/>
    <w:rsid w:val="000F1916"/>
    <w:rsid w:val="000F1B97"/>
    <w:rsid w:val="000F284C"/>
    <w:rsid w:val="000F3270"/>
    <w:rsid w:val="000F3B63"/>
    <w:rsid w:val="000F5464"/>
    <w:rsid w:val="000F737B"/>
    <w:rsid w:val="00100BC9"/>
    <w:rsid w:val="00100FBF"/>
    <w:rsid w:val="001033E3"/>
    <w:rsid w:val="0010369D"/>
    <w:rsid w:val="001040F9"/>
    <w:rsid w:val="00104936"/>
    <w:rsid w:val="00110AD6"/>
    <w:rsid w:val="00111D0A"/>
    <w:rsid w:val="00114571"/>
    <w:rsid w:val="0011577A"/>
    <w:rsid w:val="00115814"/>
    <w:rsid w:val="00120BFB"/>
    <w:rsid w:val="00125010"/>
    <w:rsid w:val="00130FA0"/>
    <w:rsid w:val="001326C6"/>
    <w:rsid w:val="001326EE"/>
    <w:rsid w:val="0013288E"/>
    <w:rsid w:val="001354E8"/>
    <w:rsid w:val="00136403"/>
    <w:rsid w:val="0013706D"/>
    <w:rsid w:val="00142538"/>
    <w:rsid w:val="001443B3"/>
    <w:rsid w:val="00146153"/>
    <w:rsid w:val="0015110B"/>
    <w:rsid w:val="001512E1"/>
    <w:rsid w:val="00153C2D"/>
    <w:rsid w:val="00153C5C"/>
    <w:rsid w:val="00154A62"/>
    <w:rsid w:val="00155978"/>
    <w:rsid w:val="00157675"/>
    <w:rsid w:val="00157EBC"/>
    <w:rsid w:val="00162CB5"/>
    <w:rsid w:val="001663A5"/>
    <w:rsid w:val="00166831"/>
    <w:rsid w:val="00167CAE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2F06"/>
    <w:rsid w:val="00195238"/>
    <w:rsid w:val="0019542D"/>
    <w:rsid w:val="001A168D"/>
    <w:rsid w:val="001A1D8E"/>
    <w:rsid w:val="001A1F20"/>
    <w:rsid w:val="001A3B75"/>
    <w:rsid w:val="001A5EBA"/>
    <w:rsid w:val="001A646A"/>
    <w:rsid w:val="001A6A26"/>
    <w:rsid w:val="001A6B99"/>
    <w:rsid w:val="001B5D80"/>
    <w:rsid w:val="001B5E95"/>
    <w:rsid w:val="001B6464"/>
    <w:rsid w:val="001B756F"/>
    <w:rsid w:val="001C119E"/>
    <w:rsid w:val="001C58C6"/>
    <w:rsid w:val="001D0A29"/>
    <w:rsid w:val="001D3DF3"/>
    <w:rsid w:val="001E1EE4"/>
    <w:rsid w:val="001E2170"/>
    <w:rsid w:val="001E351F"/>
    <w:rsid w:val="001F0705"/>
    <w:rsid w:val="001F0A1F"/>
    <w:rsid w:val="001F2E01"/>
    <w:rsid w:val="001F2EE1"/>
    <w:rsid w:val="001F7307"/>
    <w:rsid w:val="00204829"/>
    <w:rsid w:val="0020486C"/>
    <w:rsid w:val="0020635C"/>
    <w:rsid w:val="002078AE"/>
    <w:rsid w:val="002115AB"/>
    <w:rsid w:val="002156B6"/>
    <w:rsid w:val="00215CDC"/>
    <w:rsid w:val="00217F24"/>
    <w:rsid w:val="00221F7B"/>
    <w:rsid w:val="00222035"/>
    <w:rsid w:val="00223B7E"/>
    <w:rsid w:val="00227436"/>
    <w:rsid w:val="00235BB3"/>
    <w:rsid w:val="00235DD1"/>
    <w:rsid w:val="00240CC3"/>
    <w:rsid w:val="002458F7"/>
    <w:rsid w:val="00251399"/>
    <w:rsid w:val="0025318A"/>
    <w:rsid w:val="00254D9E"/>
    <w:rsid w:val="00256C0D"/>
    <w:rsid w:val="00261BA6"/>
    <w:rsid w:val="00261D3E"/>
    <w:rsid w:val="00263CA5"/>
    <w:rsid w:val="00266A51"/>
    <w:rsid w:val="0027126C"/>
    <w:rsid w:val="00271FB6"/>
    <w:rsid w:val="00275168"/>
    <w:rsid w:val="002761DC"/>
    <w:rsid w:val="00276D0F"/>
    <w:rsid w:val="002802A8"/>
    <w:rsid w:val="00283F16"/>
    <w:rsid w:val="00293794"/>
    <w:rsid w:val="00295358"/>
    <w:rsid w:val="002969C1"/>
    <w:rsid w:val="002A32A1"/>
    <w:rsid w:val="002A4007"/>
    <w:rsid w:val="002B050E"/>
    <w:rsid w:val="002B65F9"/>
    <w:rsid w:val="002C2334"/>
    <w:rsid w:val="002C5616"/>
    <w:rsid w:val="002D0648"/>
    <w:rsid w:val="002D0DD8"/>
    <w:rsid w:val="002D0E5F"/>
    <w:rsid w:val="002D5C83"/>
    <w:rsid w:val="002E1BBE"/>
    <w:rsid w:val="002E2002"/>
    <w:rsid w:val="002E6F27"/>
    <w:rsid w:val="002E710C"/>
    <w:rsid w:val="002F1430"/>
    <w:rsid w:val="002F21A8"/>
    <w:rsid w:val="002F32B3"/>
    <w:rsid w:val="002F47D3"/>
    <w:rsid w:val="002F507B"/>
    <w:rsid w:val="00302AE5"/>
    <w:rsid w:val="0030401A"/>
    <w:rsid w:val="0030471B"/>
    <w:rsid w:val="0030559C"/>
    <w:rsid w:val="0031092C"/>
    <w:rsid w:val="00311ADC"/>
    <w:rsid w:val="00315C04"/>
    <w:rsid w:val="00316907"/>
    <w:rsid w:val="00316DA3"/>
    <w:rsid w:val="00320FAF"/>
    <w:rsid w:val="00322742"/>
    <w:rsid w:val="00326D81"/>
    <w:rsid w:val="0033019D"/>
    <w:rsid w:val="003301A3"/>
    <w:rsid w:val="00335F99"/>
    <w:rsid w:val="00350AAE"/>
    <w:rsid w:val="00353F62"/>
    <w:rsid w:val="00354964"/>
    <w:rsid w:val="00357E5C"/>
    <w:rsid w:val="00360EF2"/>
    <w:rsid w:val="00361AC5"/>
    <w:rsid w:val="003666DF"/>
    <w:rsid w:val="00374408"/>
    <w:rsid w:val="003861B3"/>
    <w:rsid w:val="00387F1E"/>
    <w:rsid w:val="00395CCA"/>
    <w:rsid w:val="003A209B"/>
    <w:rsid w:val="003A5754"/>
    <w:rsid w:val="003B0DC3"/>
    <w:rsid w:val="003B1F69"/>
    <w:rsid w:val="003C3CFB"/>
    <w:rsid w:val="003C6BC7"/>
    <w:rsid w:val="003D7009"/>
    <w:rsid w:val="003E1DEC"/>
    <w:rsid w:val="003E3223"/>
    <w:rsid w:val="003E5421"/>
    <w:rsid w:val="003E5B3B"/>
    <w:rsid w:val="003E7BF1"/>
    <w:rsid w:val="003F4D4B"/>
    <w:rsid w:val="003F55BE"/>
    <w:rsid w:val="003F74D5"/>
    <w:rsid w:val="004008AF"/>
    <w:rsid w:val="00407787"/>
    <w:rsid w:val="00411356"/>
    <w:rsid w:val="00411747"/>
    <w:rsid w:val="00417A05"/>
    <w:rsid w:val="00422123"/>
    <w:rsid w:val="00422171"/>
    <w:rsid w:val="00423493"/>
    <w:rsid w:val="004279BE"/>
    <w:rsid w:val="00431F01"/>
    <w:rsid w:val="00434632"/>
    <w:rsid w:val="00435F1A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B31"/>
    <w:rsid w:val="004641FB"/>
    <w:rsid w:val="00465082"/>
    <w:rsid w:val="004650B5"/>
    <w:rsid w:val="00465D36"/>
    <w:rsid w:val="00471F59"/>
    <w:rsid w:val="0047420E"/>
    <w:rsid w:val="00482CE7"/>
    <w:rsid w:val="00485B9D"/>
    <w:rsid w:val="00485DF7"/>
    <w:rsid w:val="004861A8"/>
    <w:rsid w:val="004872D2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D0427"/>
    <w:rsid w:val="004D1F88"/>
    <w:rsid w:val="004D46F4"/>
    <w:rsid w:val="004E22E7"/>
    <w:rsid w:val="004E5009"/>
    <w:rsid w:val="004E5BF0"/>
    <w:rsid w:val="004E5FBF"/>
    <w:rsid w:val="004F0DA8"/>
    <w:rsid w:val="004F18F3"/>
    <w:rsid w:val="004F199F"/>
    <w:rsid w:val="004F21B2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22D8"/>
    <w:rsid w:val="00522EB9"/>
    <w:rsid w:val="00524CAE"/>
    <w:rsid w:val="0052745A"/>
    <w:rsid w:val="0053207B"/>
    <w:rsid w:val="005367C7"/>
    <w:rsid w:val="00537FBD"/>
    <w:rsid w:val="00540983"/>
    <w:rsid w:val="00542427"/>
    <w:rsid w:val="005445E5"/>
    <w:rsid w:val="005507B9"/>
    <w:rsid w:val="005513F9"/>
    <w:rsid w:val="0055453E"/>
    <w:rsid w:val="005546CC"/>
    <w:rsid w:val="00554812"/>
    <w:rsid w:val="00556784"/>
    <w:rsid w:val="00560B0D"/>
    <w:rsid w:val="00563582"/>
    <w:rsid w:val="00565DD9"/>
    <w:rsid w:val="00565FC6"/>
    <w:rsid w:val="005663BF"/>
    <w:rsid w:val="005719FF"/>
    <w:rsid w:val="0057244B"/>
    <w:rsid w:val="00575095"/>
    <w:rsid w:val="0058313C"/>
    <w:rsid w:val="00585D54"/>
    <w:rsid w:val="00590E56"/>
    <w:rsid w:val="005911C9"/>
    <w:rsid w:val="005913E2"/>
    <w:rsid w:val="0059201A"/>
    <w:rsid w:val="00595389"/>
    <w:rsid w:val="005963FA"/>
    <w:rsid w:val="005970A0"/>
    <w:rsid w:val="0059724D"/>
    <w:rsid w:val="005A0CA4"/>
    <w:rsid w:val="005A25BC"/>
    <w:rsid w:val="005A3519"/>
    <w:rsid w:val="005A4134"/>
    <w:rsid w:val="005B1867"/>
    <w:rsid w:val="005B19ED"/>
    <w:rsid w:val="005B4D3E"/>
    <w:rsid w:val="005B7B05"/>
    <w:rsid w:val="005C45CB"/>
    <w:rsid w:val="005C609E"/>
    <w:rsid w:val="005C771E"/>
    <w:rsid w:val="005D25CB"/>
    <w:rsid w:val="005D2E40"/>
    <w:rsid w:val="005D3CC4"/>
    <w:rsid w:val="005D6434"/>
    <w:rsid w:val="005D73A5"/>
    <w:rsid w:val="005E0CD6"/>
    <w:rsid w:val="005E1FD3"/>
    <w:rsid w:val="005E24B4"/>
    <w:rsid w:val="005F53BC"/>
    <w:rsid w:val="005F7F61"/>
    <w:rsid w:val="00601493"/>
    <w:rsid w:val="00604DA4"/>
    <w:rsid w:val="00614F99"/>
    <w:rsid w:val="00615886"/>
    <w:rsid w:val="00616984"/>
    <w:rsid w:val="0062009B"/>
    <w:rsid w:val="006217EB"/>
    <w:rsid w:val="006255DC"/>
    <w:rsid w:val="00631888"/>
    <w:rsid w:val="00634D16"/>
    <w:rsid w:val="00635B3D"/>
    <w:rsid w:val="0064022A"/>
    <w:rsid w:val="00640FDC"/>
    <w:rsid w:val="006424BD"/>
    <w:rsid w:val="0064265A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22A4"/>
    <w:rsid w:val="00677444"/>
    <w:rsid w:val="00677993"/>
    <w:rsid w:val="006819BA"/>
    <w:rsid w:val="00685429"/>
    <w:rsid w:val="00687817"/>
    <w:rsid w:val="00687C50"/>
    <w:rsid w:val="00694F87"/>
    <w:rsid w:val="0069666C"/>
    <w:rsid w:val="006A11C3"/>
    <w:rsid w:val="006A2515"/>
    <w:rsid w:val="006A3A23"/>
    <w:rsid w:val="006A735B"/>
    <w:rsid w:val="006A7C58"/>
    <w:rsid w:val="006B2201"/>
    <w:rsid w:val="006B356B"/>
    <w:rsid w:val="006B6058"/>
    <w:rsid w:val="006B6D16"/>
    <w:rsid w:val="006C0572"/>
    <w:rsid w:val="006C0E87"/>
    <w:rsid w:val="006C4BF0"/>
    <w:rsid w:val="006C5978"/>
    <w:rsid w:val="006C62B3"/>
    <w:rsid w:val="006C79CF"/>
    <w:rsid w:val="006D3FC6"/>
    <w:rsid w:val="006D70C2"/>
    <w:rsid w:val="006D7748"/>
    <w:rsid w:val="006E21CC"/>
    <w:rsid w:val="006E400F"/>
    <w:rsid w:val="006E6DF1"/>
    <w:rsid w:val="006E7FB1"/>
    <w:rsid w:val="006F057A"/>
    <w:rsid w:val="006F0BD2"/>
    <w:rsid w:val="006F1065"/>
    <w:rsid w:val="006F4F9D"/>
    <w:rsid w:val="006F539C"/>
    <w:rsid w:val="00701530"/>
    <w:rsid w:val="00703D0F"/>
    <w:rsid w:val="0070660B"/>
    <w:rsid w:val="007078AC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EDF"/>
    <w:rsid w:val="007424C9"/>
    <w:rsid w:val="0074275A"/>
    <w:rsid w:val="00744F2C"/>
    <w:rsid w:val="007512F0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45BC"/>
    <w:rsid w:val="00785131"/>
    <w:rsid w:val="00785FFC"/>
    <w:rsid w:val="00786331"/>
    <w:rsid w:val="00787072"/>
    <w:rsid w:val="00787D49"/>
    <w:rsid w:val="00787E18"/>
    <w:rsid w:val="00790917"/>
    <w:rsid w:val="00791D1E"/>
    <w:rsid w:val="00796F3C"/>
    <w:rsid w:val="007A34AF"/>
    <w:rsid w:val="007A35D7"/>
    <w:rsid w:val="007B480D"/>
    <w:rsid w:val="007B74E9"/>
    <w:rsid w:val="007C5914"/>
    <w:rsid w:val="007C79AD"/>
    <w:rsid w:val="007D09FC"/>
    <w:rsid w:val="007D3991"/>
    <w:rsid w:val="007D572F"/>
    <w:rsid w:val="007D635B"/>
    <w:rsid w:val="007E451D"/>
    <w:rsid w:val="007E5274"/>
    <w:rsid w:val="007E54FA"/>
    <w:rsid w:val="007E59A4"/>
    <w:rsid w:val="007F2076"/>
    <w:rsid w:val="007F55D4"/>
    <w:rsid w:val="007F71C3"/>
    <w:rsid w:val="008007C0"/>
    <w:rsid w:val="00802CF5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30A9"/>
    <w:rsid w:val="008334BD"/>
    <w:rsid w:val="00833F55"/>
    <w:rsid w:val="0083700D"/>
    <w:rsid w:val="008424FE"/>
    <w:rsid w:val="00844ED9"/>
    <w:rsid w:val="00847C06"/>
    <w:rsid w:val="008501BC"/>
    <w:rsid w:val="00851AF7"/>
    <w:rsid w:val="008546BB"/>
    <w:rsid w:val="00854E07"/>
    <w:rsid w:val="00855951"/>
    <w:rsid w:val="0086110C"/>
    <w:rsid w:val="00861C8A"/>
    <w:rsid w:val="00862568"/>
    <w:rsid w:val="00862A91"/>
    <w:rsid w:val="00865E4E"/>
    <w:rsid w:val="00867A5A"/>
    <w:rsid w:val="00870EE1"/>
    <w:rsid w:val="008744A5"/>
    <w:rsid w:val="00875637"/>
    <w:rsid w:val="00881709"/>
    <w:rsid w:val="008823E8"/>
    <w:rsid w:val="0088300C"/>
    <w:rsid w:val="008862A3"/>
    <w:rsid w:val="00892CB6"/>
    <w:rsid w:val="008948EE"/>
    <w:rsid w:val="008A44D2"/>
    <w:rsid w:val="008A753E"/>
    <w:rsid w:val="008A7901"/>
    <w:rsid w:val="008B5813"/>
    <w:rsid w:val="008B71BF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7033"/>
    <w:rsid w:val="008D7591"/>
    <w:rsid w:val="008E18BA"/>
    <w:rsid w:val="008E6C96"/>
    <w:rsid w:val="008E6F89"/>
    <w:rsid w:val="008E79A9"/>
    <w:rsid w:val="008F31B3"/>
    <w:rsid w:val="008F50B0"/>
    <w:rsid w:val="00900941"/>
    <w:rsid w:val="00900990"/>
    <w:rsid w:val="00905B15"/>
    <w:rsid w:val="00911BCD"/>
    <w:rsid w:val="009129C1"/>
    <w:rsid w:val="00912C84"/>
    <w:rsid w:val="0091646D"/>
    <w:rsid w:val="00927BBA"/>
    <w:rsid w:val="00932891"/>
    <w:rsid w:val="009337B9"/>
    <w:rsid w:val="00933850"/>
    <w:rsid w:val="00935C07"/>
    <w:rsid w:val="00940918"/>
    <w:rsid w:val="00941063"/>
    <w:rsid w:val="00944B42"/>
    <w:rsid w:val="009512FC"/>
    <w:rsid w:val="00951BEA"/>
    <w:rsid w:val="00954981"/>
    <w:rsid w:val="00954EDD"/>
    <w:rsid w:val="00957129"/>
    <w:rsid w:val="00961B19"/>
    <w:rsid w:val="00966DBA"/>
    <w:rsid w:val="00966F7D"/>
    <w:rsid w:val="0097070E"/>
    <w:rsid w:val="00970DEB"/>
    <w:rsid w:val="00975D78"/>
    <w:rsid w:val="009761EA"/>
    <w:rsid w:val="009808ED"/>
    <w:rsid w:val="00981CC3"/>
    <w:rsid w:val="0098430E"/>
    <w:rsid w:val="00985860"/>
    <w:rsid w:val="00985AB2"/>
    <w:rsid w:val="00985D5B"/>
    <w:rsid w:val="00985DDE"/>
    <w:rsid w:val="009920F7"/>
    <w:rsid w:val="00996EE9"/>
    <w:rsid w:val="009979B7"/>
    <w:rsid w:val="009A2A57"/>
    <w:rsid w:val="009A6100"/>
    <w:rsid w:val="009B03A0"/>
    <w:rsid w:val="009B057E"/>
    <w:rsid w:val="009B08AB"/>
    <w:rsid w:val="009B1C43"/>
    <w:rsid w:val="009B1E8D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E86"/>
    <w:rsid w:val="009D71C5"/>
    <w:rsid w:val="009E1A87"/>
    <w:rsid w:val="009E333F"/>
    <w:rsid w:val="009E4281"/>
    <w:rsid w:val="009E66ED"/>
    <w:rsid w:val="009F1A5B"/>
    <w:rsid w:val="00A028C8"/>
    <w:rsid w:val="00A031AD"/>
    <w:rsid w:val="00A0453E"/>
    <w:rsid w:val="00A07407"/>
    <w:rsid w:val="00A0757C"/>
    <w:rsid w:val="00A119F6"/>
    <w:rsid w:val="00A11F0C"/>
    <w:rsid w:val="00A13DD1"/>
    <w:rsid w:val="00A17120"/>
    <w:rsid w:val="00A22AC9"/>
    <w:rsid w:val="00A23539"/>
    <w:rsid w:val="00A25C24"/>
    <w:rsid w:val="00A27623"/>
    <w:rsid w:val="00A4138A"/>
    <w:rsid w:val="00A44A62"/>
    <w:rsid w:val="00A4684A"/>
    <w:rsid w:val="00A50A23"/>
    <w:rsid w:val="00A50C7D"/>
    <w:rsid w:val="00A56AF0"/>
    <w:rsid w:val="00A57800"/>
    <w:rsid w:val="00A65246"/>
    <w:rsid w:val="00A73A17"/>
    <w:rsid w:val="00A770DD"/>
    <w:rsid w:val="00A77FF6"/>
    <w:rsid w:val="00A810ED"/>
    <w:rsid w:val="00A825C6"/>
    <w:rsid w:val="00A82F02"/>
    <w:rsid w:val="00A85EA0"/>
    <w:rsid w:val="00A86BE1"/>
    <w:rsid w:val="00A928DB"/>
    <w:rsid w:val="00A944E4"/>
    <w:rsid w:val="00A9727E"/>
    <w:rsid w:val="00A9734B"/>
    <w:rsid w:val="00AA1FAF"/>
    <w:rsid w:val="00AA2444"/>
    <w:rsid w:val="00AA396A"/>
    <w:rsid w:val="00AA6BE5"/>
    <w:rsid w:val="00AA7B77"/>
    <w:rsid w:val="00AB01AF"/>
    <w:rsid w:val="00AB04A2"/>
    <w:rsid w:val="00AB22B2"/>
    <w:rsid w:val="00AB3866"/>
    <w:rsid w:val="00AB4336"/>
    <w:rsid w:val="00AB450D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104A5"/>
    <w:rsid w:val="00B1098E"/>
    <w:rsid w:val="00B12794"/>
    <w:rsid w:val="00B13C62"/>
    <w:rsid w:val="00B14031"/>
    <w:rsid w:val="00B174AA"/>
    <w:rsid w:val="00B17FB0"/>
    <w:rsid w:val="00B30E28"/>
    <w:rsid w:val="00B3110D"/>
    <w:rsid w:val="00B327BB"/>
    <w:rsid w:val="00B32EA3"/>
    <w:rsid w:val="00B3336E"/>
    <w:rsid w:val="00B40DB8"/>
    <w:rsid w:val="00B45A3E"/>
    <w:rsid w:val="00B460B7"/>
    <w:rsid w:val="00B47534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2FBA"/>
    <w:rsid w:val="00B971D4"/>
    <w:rsid w:val="00B97AA3"/>
    <w:rsid w:val="00BA021B"/>
    <w:rsid w:val="00BA28DE"/>
    <w:rsid w:val="00BA79A7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6FC"/>
    <w:rsid w:val="00BE7728"/>
    <w:rsid w:val="00BF6650"/>
    <w:rsid w:val="00BF6ECB"/>
    <w:rsid w:val="00C05282"/>
    <w:rsid w:val="00C11069"/>
    <w:rsid w:val="00C13BAE"/>
    <w:rsid w:val="00C15F0A"/>
    <w:rsid w:val="00C162E9"/>
    <w:rsid w:val="00C17ABA"/>
    <w:rsid w:val="00C201DF"/>
    <w:rsid w:val="00C22054"/>
    <w:rsid w:val="00C2272C"/>
    <w:rsid w:val="00C22AD0"/>
    <w:rsid w:val="00C2454A"/>
    <w:rsid w:val="00C24C6C"/>
    <w:rsid w:val="00C253B8"/>
    <w:rsid w:val="00C2553F"/>
    <w:rsid w:val="00C26AD5"/>
    <w:rsid w:val="00C33A42"/>
    <w:rsid w:val="00C341FB"/>
    <w:rsid w:val="00C34793"/>
    <w:rsid w:val="00C3594F"/>
    <w:rsid w:val="00C45F6E"/>
    <w:rsid w:val="00C47843"/>
    <w:rsid w:val="00C500E7"/>
    <w:rsid w:val="00C53417"/>
    <w:rsid w:val="00C55903"/>
    <w:rsid w:val="00C60129"/>
    <w:rsid w:val="00C61904"/>
    <w:rsid w:val="00C632C0"/>
    <w:rsid w:val="00C645D2"/>
    <w:rsid w:val="00C70A93"/>
    <w:rsid w:val="00C70CDA"/>
    <w:rsid w:val="00C72EC1"/>
    <w:rsid w:val="00C72F28"/>
    <w:rsid w:val="00C77370"/>
    <w:rsid w:val="00C83563"/>
    <w:rsid w:val="00C86AB2"/>
    <w:rsid w:val="00C90351"/>
    <w:rsid w:val="00C90717"/>
    <w:rsid w:val="00C97E4B"/>
    <w:rsid w:val="00CA0F12"/>
    <w:rsid w:val="00CA1D6D"/>
    <w:rsid w:val="00CA337E"/>
    <w:rsid w:val="00CA5B5A"/>
    <w:rsid w:val="00CB07C2"/>
    <w:rsid w:val="00CB2EFD"/>
    <w:rsid w:val="00CB3FFB"/>
    <w:rsid w:val="00CB401B"/>
    <w:rsid w:val="00CC2DAC"/>
    <w:rsid w:val="00CC3B42"/>
    <w:rsid w:val="00CC40B6"/>
    <w:rsid w:val="00CC65B1"/>
    <w:rsid w:val="00CD4D2E"/>
    <w:rsid w:val="00CD6E31"/>
    <w:rsid w:val="00CE1649"/>
    <w:rsid w:val="00CE47A8"/>
    <w:rsid w:val="00CE53BF"/>
    <w:rsid w:val="00CE5F5E"/>
    <w:rsid w:val="00CF3734"/>
    <w:rsid w:val="00CF4D3F"/>
    <w:rsid w:val="00CF5B5A"/>
    <w:rsid w:val="00CF692E"/>
    <w:rsid w:val="00CF69B5"/>
    <w:rsid w:val="00CF7188"/>
    <w:rsid w:val="00CF78B4"/>
    <w:rsid w:val="00D02688"/>
    <w:rsid w:val="00D0352D"/>
    <w:rsid w:val="00D10398"/>
    <w:rsid w:val="00D113CC"/>
    <w:rsid w:val="00D11B08"/>
    <w:rsid w:val="00D12966"/>
    <w:rsid w:val="00D1753F"/>
    <w:rsid w:val="00D2068C"/>
    <w:rsid w:val="00D34857"/>
    <w:rsid w:val="00D3653B"/>
    <w:rsid w:val="00D5000A"/>
    <w:rsid w:val="00D511D6"/>
    <w:rsid w:val="00D651CE"/>
    <w:rsid w:val="00D65B9D"/>
    <w:rsid w:val="00D715A0"/>
    <w:rsid w:val="00D72C74"/>
    <w:rsid w:val="00D73AF9"/>
    <w:rsid w:val="00D73BC1"/>
    <w:rsid w:val="00D73E0A"/>
    <w:rsid w:val="00D809B5"/>
    <w:rsid w:val="00D85321"/>
    <w:rsid w:val="00D853BB"/>
    <w:rsid w:val="00D91504"/>
    <w:rsid w:val="00D92B8F"/>
    <w:rsid w:val="00D92FBE"/>
    <w:rsid w:val="00DA0821"/>
    <w:rsid w:val="00DA1E25"/>
    <w:rsid w:val="00DA5BBA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53FC"/>
    <w:rsid w:val="00DF5859"/>
    <w:rsid w:val="00DF6BB8"/>
    <w:rsid w:val="00E00D06"/>
    <w:rsid w:val="00E01436"/>
    <w:rsid w:val="00E06A14"/>
    <w:rsid w:val="00E14D01"/>
    <w:rsid w:val="00E16BB8"/>
    <w:rsid w:val="00E16C51"/>
    <w:rsid w:val="00E20F57"/>
    <w:rsid w:val="00E23A0D"/>
    <w:rsid w:val="00E274C6"/>
    <w:rsid w:val="00E2790E"/>
    <w:rsid w:val="00E27923"/>
    <w:rsid w:val="00E375F0"/>
    <w:rsid w:val="00E37C8C"/>
    <w:rsid w:val="00E37CCC"/>
    <w:rsid w:val="00E4083D"/>
    <w:rsid w:val="00E4309F"/>
    <w:rsid w:val="00E4398D"/>
    <w:rsid w:val="00E472D8"/>
    <w:rsid w:val="00E529D4"/>
    <w:rsid w:val="00E54BD2"/>
    <w:rsid w:val="00E56286"/>
    <w:rsid w:val="00E60FAC"/>
    <w:rsid w:val="00E65056"/>
    <w:rsid w:val="00E719CA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A2E95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61A"/>
    <w:rsid w:val="00F33D24"/>
    <w:rsid w:val="00F34C50"/>
    <w:rsid w:val="00F37A0B"/>
    <w:rsid w:val="00F43089"/>
    <w:rsid w:val="00F44C29"/>
    <w:rsid w:val="00F453B6"/>
    <w:rsid w:val="00F45ED8"/>
    <w:rsid w:val="00F461AC"/>
    <w:rsid w:val="00F46E60"/>
    <w:rsid w:val="00F5106C"/>
    <w:rsid w:val="00F51723"/>
    <w:rsid w:val="00F53BEB"/>
    <w:rsid w:val="00F54E3D"/>
    <w:rsid w:val="00F6012D"/>
    <w:rsid w:val="00F60D5F"/>
    <w:rsid w:val="00F61367"/>
    <w:rsid w:val="00F630B5"/>
    <w:rsid w:val="00F668CD"/>
    <w:rsid w:val="00F70C18"/>
    <w:rsid w:val="00F72051"/>
    <w:rsid w:val="00F76AFF"/>
    <w:rsid w:val="00F81AB5"/>
    <w:rsid w:val="00F81C87"/>
    <w:rsid w:val="00F81CD6"/>
    <w:rsid w:val="00F86B71"/>
    <w:rsid w:val="00F95955"/>
    <w:rsid w:val="00F95B6A"/>
    <w:rsid w:val="00F975C0"/>
    <w:rsid w:val="00FA1F06"/>
    <w:rsid w:val="00FA202A"/>
    <w:rsid w:val="00FA4FCC"/>
    <w:rsid w:val="00FA6B0E"/>
    <w:rsid w:val="00FA7308"/>
    <w:rsid w:val="00FB1FD5"/>
    <w:rsid w:val="00FB5129"/>
    <w:rsid w:val="00FB628C"/>
    <w:rsid w:val="00FC0DAC"/>
    <w:rsid w:val="00FC4D64"/>
    <w:rsid w:val="00FD04E0"/>
    <w:rsid w:val="00FD2989"/>
    <w:rsid w:val="00FD3B8E"/>
    <w:rsid w:val="00FD7180"/>
    <w:rsid w:val="00FE0688"/>
    <w:rsid w:val="00FE553C"/>
    <w:rsid w:val="00FE5E72"/>
    <w:rsid w:val="00FF105A"/>
    <w:rsid w:val="00FF1281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CDA727"/>
  <w14:defaultImageDpi w14:val="32767"/>
  <w15:docId w15:val="{261CD195-30D1-4C41-BA43-F1FCEAFE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D92FBE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D92FBE"/>
    <w:pPr>
      <w:keepNext/>
      <w:pageBreakBefore/>
      <w:numPr>
        <w:numId w:val="42"/>
      </w:numPr>
      <w:spacing w:before="240" w:after="240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D92FBE"/>
    <w:pPr>
      <w:keepNext/>
      <w:keepLines/>
      <w:numPr>
        <w:ilvl w:val="1"/>
        <w:numId w:val="42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FBE"/>
    <w:pPr>
      <w:keepNext/>
      <w:keepLines/>
      <w:numPr>
        <w:ilvl w:val="2"/>
        <w:numId w:val="42"/>
      </w:numPr>
      <w:spacing w:before="240" w:after="240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FBE"/>
    <w:pPr>
      <w:keepNext/>
      <w:keepLines/>
      <w:numPr>
        <w:ilvl w:val="3"/>
        <w:numId w:val="42"/>
      </w:numPr>
      <w:spacing w:before="240" w:after="240"/>
      <w:ind w:left="0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FBE"/>
    <w:pPr>
      <w:keepNext/>
      <w:keepLines/>
      <w:numPr>
        <w:ilvl w:val="4"/>
        <w:numId w:val="42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2FBE"/>
    <w:pPr>
      <w:keepNext/>
      <w:keepLines/>
      <w:numPr>
        <w:ilvl w:val="5"/>
        <w:numId w:val="42"/>
      </w:numPr>
      <w:spacing w:before="240"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2FBE"/>
    <w:pPr>
      <w:keepNext/>
      <w:keepLines/>
      <w:numPr>
        <w:ilvl w:val="6"/>
        <w:numId w:val="42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2FBE"/>
    <w:pPr>
      <w:keepNext/>
      <w:keepLines/>
      <w:numPr>
        <w:ilvl w:val="7"/>
        <w:numId w:val="42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2FBE"/>
    <w:pPr>
      <w:keepNext/>
      <w:keepLines/>
      <w:numPr>
        <w:ilvl w:val="8"/>
        <w:numId w:val="42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2FBE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92FBE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FBE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2FBE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2FBE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92FBE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92FBE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92FBE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92FBE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92FBE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D92FBE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D92FBE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D92F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D9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BE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D92FBE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D92FBE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D92FBE"/>
    <w:pPr>
      <w:numPr>
        <w:numId w:val="6"/>
      </w:numPr>
      <w:spacing w:before="60" w:after="60"/>
      <w:ind w:left="568" w:hanging="284"/>
    </w:pPr>
  </w:style>
  <w:style w:type="paragraph" w:styleId="ListBullet3">
    <w:name w:val="List Bullet 3"/>
    <w:basedOn w:val="Normal"/>
    <w:uiPriority w:val="99"/>
    <w:unhideWhenUsed/>
    <w:rsid w:val="00D92FBE"/>
    <w:pPr>
      <w:numPr>
        <w:numId w:val="7"/>
      </w:numPr>
      <w:spacing w:before="60" w:after="60"/>
      <w:ind w:left="851" w:hanging="284"/>
    </w:pPr>
  </w:style>
  <w:style w:type="paragraph" w:customStyle="1" w:styleId="TableHeader">
    <w:name w:val="Table Header"/>
    <w:next w:val="TableBody"/>
    <w:qFormat/>
    <w:rsid w:val="00D92FBE"/>
    <w:pPr>
      <w:spacing w:before="60" w:after="60" w:line="240" w:lineRule="auto"/>
    </w:pPr>
    <w:rPr>
      <w:rFonts w:ascii="Arial" w:hAnsi="Arial"/>
      <w:color w:val="FFFFFF" w:themeColor="background2"/>
      <w:sz w:val="16"/>
    </w:rPr>
  </w:style>
  <w:style w:type="paragraph" w:customStyle="1" w:styleId="TableBody">
    <w:name w:val="Table Body"/>
    <w:semiHidden/>
    <w:qFormat/>
    <w:rsid w:val="00D92FBE"/>
    <w:rPr>
      <w:rFonts w:ascii="Arial" w:hAnsi="Arial"/>
      <w:sz w:val="16"/>
    </w:rPr>
  </w:style>
  <w:style w:type="table" w:styleId="ColorfulGrid-Accent6">
    <w:name w:val="Colorful Grid Accent 6"/>
    <w:basedOn w:val="TableNormal"/>
    <w:uiPriority w:val="73"/>
    <w:rsid w:val="00D92FBE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D92FBE"/>
    <w:pPr>
      <w:numPr>
        <w:numId w:val="16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92FBE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D92FBE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D92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FBE"/>
    <w:rPr>
      <w:rFonts w:ascii="Arial" w:hAnsi="Arial"/>
      <w:sz w:val="20"/>
    </w:rPr>
  </w:style>
  <w:style w:type="paragraph" w:customStyle="1" w:styleId="FP-Title1">
    <w:name w:val="FP-Title 1"/>
    <w:rsid w:val="00D92FBE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D92FBE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92FBE"/>
    <w:pPr>
      <w:tabs>
        <w:tab w:val="right" w:leader="dot" w:pos="9016"/>
      </w:tabs>
      <w:spacing w:before="60" w:after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92FBE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2FBE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D92FBE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D92FBE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2FBE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D92FBE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D92FBE"/>
    <w:rPr>
      <w:rFonts w:ascii="Arial" w:hAnsi="Arial"/>
      <w:b w:val="0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FBE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D92FBE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D92FBE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D92FBE"/>
    <w:pPr>
      <w:spacing w:before="60" w:after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D92FBE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D92FBE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D92FBE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D92FBE"/>
    <w:pPr>
      <w:numPr>
        <w:numId w:val="17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D92FBE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D92FBE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D92FBE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D92FBE"/>
    <w:pPr>
      <w:numPr>
        <w:numId w:val="25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D92FBE"/>
    <w:pPr>
      <w:keepNext/>
      <w:keepLines/>
      <w:tabs>
        <w:tab w:val="right" w:pos="3960"/>
      </w:tabs>
    </w:pPr>
    <w:rPr>
      <w:rFonts w:eastAsia="Times New Roman" w:cs="Times New Roman"/>
      <w:sz w:val="16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D92FBE"/>
    <w:rPr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D92FBE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D92FBE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D92FBE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D92FBE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D92FBE"/>
  </w:style>
  <w:style w:type="character" w:customStyle="1" w:styleId="Footer-blankChar">
    <w:name w:val="Footer-blank Char"/>
    <w:basedOn w:val="FooterChar"/>
    <w:link w:val="Footer-blank"/>
    <w:rsid w:val="00D92FBE"/>
    <w:rPr>
      <w:rFonts w:ascii="Arial" w:hAnsi="Arial"/>
      <w:b/>
      <w:color w:val="9E9EA2" w:themeColor="accent4"/>
      <w:sz w:val="18"/>
    </w:rPr>
  </w:style>
  <w:style w:type="table" w:customStyle="1" w:styleId="CiscoCXTableBanded">
    <w:name w:val="Cisco CX Table | Banded"/>
    <w:basedOn w:val="TableNormal"/>
    <w:uiPriority w:val="99"/>
    <w:rsid w:val="00D92FBE"/>
    <w:pPr>
      <w:spacing w:after="0"/>
    </w:pPr>
    <w:rPr>
      <w:rFonts w:ascii="Arial" w:hAnsi="Arial"/>
      <w:sz w:val="16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92FBE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2FBE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2FBE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D92FBE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D92FBE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D92FBE"/>
    <w:rPr>
      <w:color w:val="808080"/>
    </w:rPr>
  </w:style>
  <w:style w:type="paragraph" w:styleId="Title">
    <w:name w:val="Title"/>
    <w:basedOn w:val="Normal"/>
    <w:link w:val="TitleChar"/>
    <w:qFormat/>
    <w:rsid w:val="00D92FBE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D92FBE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92FBE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92FBE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92FBE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92FB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92FBE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92FBE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D92FBE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D92FBE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D92FBE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D92FBE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D92FBE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D92FBE"/>
    <w:pPr>
      <w:numPr>
        <w:numId w:val="15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D92FBE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D92FBE"/>
    <w:pPr>
      <w:numPr>
        <w:numId w:val="5"/>
      </w:numPr>
      <w:spacing w:before="60" w:after="60"/>
      <w:ind w:left="284" w:hanging="284"/>
    </w:pPr>
  </w:style>
  <w:style w:type="paragraph" w:customStyle="1" w:styleId="Normal-Size9Font">
    <w:name w:val="Normal-Size 9 Font"/>
    <w:basedOn w:val="Normal"/>
    <w:qFormat/>
    <w:rsid w:val="00D92FBE"/>
    <w:rPr>
      <w:sz w:val="18"/>
      <w:szCs w:val="18"/>
    </w:rPr>
  </w:style>
  <w:style w:type="paragraph" w:customStyle="1" w:styleId="Footer2">
    <w:name w:val="Footer2"/>
    <w:basedOn w:val="Footer"/>
    <w:qFormat/>
    <w:rsid w:val="00D92FBE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D92FBE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D92FBE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D92FB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D92FBE"/>
    <w:rPr>
      <w:rFonts w:ascii="Courier New" w:hAnsi="Courier New"/>
      <w:noProof/>
      <w:sz w:val="18"/>
      <w:shd w:val="clear" w:color="auto" w:fill="0B2041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D92FBE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D92FBE"/>
    <w:rPr>
      <w:rFonts w:ascii="Arial" w:hAnsi="Arial"/>
      <w:noProof/>
      <w:sz w:val="20"/>
    </w:rPr>
  </w:style>
  <w:style w:type="table" w:customStyle="1" w:styleId="CiscoCXTableDefault">
    <w:name w:val="Cisco CX Table | Default"/>
    <w:basedOn w:val="TableNormal"/>
    <w:uiPriority w:val="99"/>
    <w:rsid w:val="00D92FBE"/>
    <w:pPr>
      <w:spacing w:after="120" w:line="240" w:lineRule="auto"/>
    </w:pPr>
    <w:rPr>
      <w:rFonts w:ascii="Arial" w:hAnsi="Arial"/>
      <w:sz w:val="16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</w:style>
  <w:style w:type="table" w:styleId="LightGrid-Accent1">
    <w:name w:val="Light Grid Accent 1"/>
    <w:basedOn w:val="TableNormal"/>
    <w:uiPriority w:val="62"/>
    <w:rsid w:val="00D92FBE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D92FBE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D92FBE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D92FBE"/>
    <w:pPr>
      <w:spacing w:before="120" w:after="120"/>
    </w:pPr>
  </w:style>
  <w:style w:type="paragraph" w:customStyle="1" w:styleId="Boilerplatetext">
    <w:name w:val="Boilerplate text"/>
    <w:basedOn w:val="Normal"/>
    <w:qFormat/>
    <w:rsid w:val="00D92FBE"/>
    <w:rPr>
      <w:noProof/>
      <w:color w:val="FF0000"/>
    </w:rPr>
  </w:style>
  <w:style w:type="paragraph" w:customStyle="1" w:styleId="AppendixHeading">
    <w:name w:val="Appendix Heading"/>
    <w:next w:val="Normal"/>
    <w:qFormat/>
    <w:rsid w:val="00D92FBE"/>
    <w:pPr>
      <w:keepNext/>
      <w:pageBreakBefore/>
      <w:numPr>
        <w:numId w:val="9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D92FBE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D92FBE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D92FBE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D92FBE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D92FBE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D92FBE"/>
    <w:pPr>
      <w:numPr>
        <w:numId w:val="10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D92FBE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92FB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2FBE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92FBE"/>
    <w:rPr>
      <w:vertAlign w:val="superscript"/>
    </w:rPr>
  </w:style>
  <w:style w:type="paragraph" w:customStyle="1" w:styleId="Table-Contents">
    <w:name w:val="Table-Contents"/>
    <w:rsid w:val="00D92FBE"/>
    <w:pPr>
      <w:spacing w:before="60" w:after="10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2FB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D92FBE"/>
    <w:pPr>
      <w:numPr>
        <w:numId w:val="11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D92FBE"/>
    <w:rPr>
      <w:rFonts w:ascii="Arial" w:eastAsia="Times New Roman" w:hAnsi="Arial" w:cs="Times New Roman"/>
      <w:b/>
      <w:color w:val="00BCEB" w:themeColor="accent1"/>
      <w:sz w:val="16"/>
      <w:szCs w:val="20"/>
    </w:rPr>
  </w:style>
  <w:style w:type="table" w:styleId="GridTable2">
    <w:name w:val="Grid Table 2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D92FBE"/>
    <w:rPr>
      <w:color w:val="1E4471" w:themeColor="text2"/>
    </w:rPr>
  </w:style>
  <w:style w:type="character" w:styleId="UnresolvedMention">
    <w:name w:val="Unresolved Mention"/>
    <w:basedOn w:val="DefaultParagraphFont"/>
    <w:uiPriority w:val="99"/>
    <w:rsid w:val="00D92FBE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D92FB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D92FBE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D92FBE"/>
    <w:pPr>
      <w:ind w:left="283" w:hanging="283"/>
      <w:contextualSpacing/>
    </w:pPr>
  </w:style>
  <w:style w:type="paragraph" w:customStyle="1" w:styleId="MacUsersInstruction">
    <w:name w:val="Mac Users Instruction"/>
    <w:basedOn w:val="Normal-6ptspacing"/>
    <w:link w:val="MacUsersInstructionChar"/>
    <w:qFormat/>
    <w:rsid w:val="00D92FBE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D92FBE"/>
    <w:rPr>
      <w:b/>
      <w:color w:val="00BCEB" w:themeColor="accent1"/>
    </w:rPr>
  </w:style>
  <w:style w:type="character" w:customStyle="1" w:styleId="MacUsersInstructionChar">
    <w:name w:val="Mac Users Instruction Char"/>
    <w:basedOn w:val="DefaultParagraphFont"/>
    <w:link w:val="MacUsersInstruction"/>
    <w:rsid w:val="00D92FBE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D92FBE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D92FBE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D92FBE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D92FBE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FB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FB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BE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92FBE"/>
    <w:rPr>
      <w:b/>
      <w:bCs/>
    </w:rPr>
  </w:style>
  <w:style w:type="table" w:styleId="TableGridLight">
    <w:name w:val="Grid Table Light"/>
    <w:basedOn w:val="TableNormal"/>
    <w:uiPriority w:val="99"/>
    <w:rsid w:val="00D92FBE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  <w:style w:type="table" w:styleId="ListTable1Light-Accent1">
    <w:name w:val="List Table 1 Light Accent 1"/>
    <w:basedOn w:val="TableNormal"/>
    <w:uiPriority w:val="99"/>
    <w:rsid w:val="008334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AD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AD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FF" w:themeFill="accent1" w:themeFillTint="33"/>
      </w:tcPr>
    </w:tblStylePr>
    <w:tblStylePr w:type="band1Horz">
      <w:tblPr/>
      <w:tcPr>
        <w:shd w:val="clear" w:color="auto" w:fill="C8F4FF" w:themeFill="accent1" w:themeFillTint="33"/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201DF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b/>
        <w:bCs/>
        <w:color w:val="0D274D" w:themeColor="background1"/>
      </w:rPr>
      <w:tblPr/>
      <w:tcPr>
        <w:shd w:val="clear" w:color="auto" w:fill="00BCE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fierrov\PycharmProjects\pythonProject\MerakiHealthCheck-main\MerakiHealthCheck-main\Cisco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23174D105F4F5999290471DB5D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B2D94-418E-455E-921A-534707AF137E}"/>
      </w:docPartPr>
      <w:docPartBody>
        <w:p w:rsidR="002678DA" w:rsidRDefault="00000000">
          <w:pPr>
            <w:pStyle w:val="6023174D105F4F5999290471DB5D5B2B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8330D294B44AB4BF0EEB26D28DA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C149-67BC-4FC2-B01D-763630D29A0D}"/>
      </w:docPartPr>
      <w:docPartBody>
        <w:p w:rsidR="002678DA" w:rsidRDefault="00000000">
          <w:pPr>
            <w:pStyle w:val="3D8330D294B44AB4BF0EEB26D28DAF62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B1628CA3A4F4FACABF6CF9332D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954B-8602-482C-A042-D87E709EE3BE}"/>
      </w:docPartPr>
      <w:docPartBody>
        <w:p w:rsidR="002678DA" w:rsidRDefault="00000000">
          <w:pPr>
            <w:pStyle w:val="066B1628CA3A4F4FACABF6CF9332DF2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41431AC77483DAFFB2534BE4A9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17D4-1121-4995-9717-596571E55244}"/>
      </w:docPartPr>
      <w:docPartBody>
        <w:p w:rsidR="002678DA" w:rsidRDefault="00000000">
          <w:pPr>
            <w:pStyle w:val="EEC41431AC77483DAFFB2534BE4A95B0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5D"/>
    <w:rsid w:val="000E59A2"/>
    <w:rsid w:val="002147AC"/>
    <w:rsid w:val="002678DA"/>
    <w:rsid w:val="002C3CFE"/>
    <w:rsid w:val="00616212"/>
    <w:rsid w:val="00931811"/>
    <w:rsid w:val="00D01ED7"/>
    <w:rsid w:val="00D038C1"/>
    <w:rsid w:val="00E4235B"/>
    <w:rsid w:val="00F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23174D105F4F5999290471DB5D5B2B">
    <w:name w:val="6023174D105F4F5999290471DB5D5B2B"/>
  </w:style>
  <w:style w:type="paragraph" w:customStyle="1" w:styleId="3D8330D294B44AB4BF0EEB26D28DAF62">
    <w:name w:val="3D8330D294B44AB4BF0EEB26D28DAF62"/>
  </w:style>
  <w:style w:type="paragraph" w:customStyle="1" w:styleId="066B1628CA3A4F4FACABF6CF9332DF26">
    <w:name w:val="066B1628CA3A4F4FACABF6CF9332DF26"/>
  </w:style>
  <w:style w:type="paragraph" w:customStyle="1" w:styleId="EEC41431AC77483DAFFB2534BE4A95B0">
    <w:name w:val="EEC41431AC77483DAFFB2534BE4A9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additionalProperties xmlns="http://schemas.cisco.com/ASMasterTemplate/additionalProperties">
  <ProjectNameAndCustomerName>Meraki Health Check for [Customer Name]</ProjectNameAndCustomerName>
  <documentDeliverableName>Meraki Network Assessment</documentDeliverableName>
  <VersionDocument>1.0</VersionDocument>
  <documentAuthor>[Author Name, e.g., “John Smith, Customer Experience, Cisco”]</documentAuthor>
  <ChangeAuthority>[Change Authority, e.g., “Customer Experience, Cisco”]</ChangeAuthority>
  <documentDCP>[DCP Content ID, if applicable (otherwise “n/a”)]</documentDCP>
  <documentPID>[Project ID, if applicable (otherwise “n/a”)]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CiscoTemplate.dotx</Template>
  <TotalTime>19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</Company>
  <LinksUpToDate>false</LinksUpToDate>
  <CharactersWithSpaces>1678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Adolfo Fierro (gfierrov)</dc:creator>
  <cp:keywords/>
  <dc:description/>
  <cp:lastModifiedBy>Guillermo Adolfo Fierro Villaneda (gfierrov)</cp:lastModifiedBy>
  <cp:revision>14</cp:revision>
  <cp:lastPrinted>2022-01-19T12:07:00Z</cp:lastPrinted>
  <dcterms:created xsi:type="dcterms:W3CDTF">2023-08-07T23:51:00Z</dcterms:created>
  <dcterms:modified xsi:type="dcterms:W3CDTF">2023-08-08T02:47:00Z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ustomer Name and Project/Deliverable Name" linkTarget="CustomerProject">
    <vt:lpwstr>[Enter Project Name And Customer Name e.g., Cisco ACI for Company ABC]</vt:lpwstr>
  </property>
  <property fmtid="{D5CDD505-2E9C-101B-9397-08002B2CF9AE}" pid="6" name="documentAuthor">
    <vt:lpwstr>&lt;Document Author custom field&gt;</vt:lpwstr>
  </property>
  <property fmtid="{D5CDD505-2E9C-101B-9397-08002B2CF9AE}" pid="7" name="documentClassification">
    <vt:lpwstr>Cisco Highly Confidential</vt:lpwstr>
  </property>
  <property fmtid="{D5CDD505-2E9C-101B-9397-08002B2CF9AE}" pid="8" name="documentCustomerName">
    <vt:lpwstr>&lt;Document Customer custom field&gt;</vt:lpwstr>
  </property>
  <property fmtid="{D5CDD505-2E9C-101B-9397-08002B2CF9AE}" pid="9" name="documentDCP" linkTarget="DCP">
    <vt:lpwstr>[Enter DCP ID if applicable]</vt:lpwstr>
  </property>
  <property fmtid="{D5CDD505-2E9C-101B-9397-08002B2CF9AE}" pid="10" name="documentOrg">
    <vt:lpwstr>&lt;Document Org custom field&gt;</vt:lpwstr>
  </property>
  <property fmtid="{D5CDD505-2E9C-101B-9397-08002B2CF9AE}" pid="11" name="documentPID" linkTarget="PID">
    <vt:lpwstr>[Enter PID if applicable]</vt:lpwstr>
  </property>
  <property fmtid="{D5CDD505-2E9C-101B-9397-08002B2CF9AE}" pid="12" name="documentProject">
    <vt:lpwstr>&lt;Document Project custom field&gt;</vt:lpwstr>
  </property>
  <property fmtid="{D5CDD505-2E9C-101B-9397-08002B2CF9AE}" pid="13" name="documentTemplateDate">
    <vt:lpwstr>&lt;Template Date custom field&gt;</vt:lpwstr>
  </property>
  <property fmtid="{D5CDD505-2E9C-101B-9397-08002B2CF9AE}" pid="14" name="documentTemplateVersion">
    <vt:lpwstr>Template v3.0</vt:lpwstr>
  </property>
  <property fmtid="{D5CDD505-2E9C-101B-9397-08002B2CF9AE}" pid="15" name="documentTheater">
    <vt:lpwstr>&lt;Document Theater custom field&gt;</vt:lpwstr>
  </property>
  <property fmtid="{D5CDD505-2E9C-101B-9397-08002B2CF9AE}" pid="16" name="EDCS_Reference">
    <vt:lpwstr>EDCS-1238376</vt:lpwstr>
  </property>
  <property fmtid="{D5CDD505-2E9C-101B-9397-08002B2CF9AE}" pid="17" name="Reference No">
    <vt:lpwstr>&lt;update custom field with AIX Template ID number&gt;</vt:lpwstr>
  </property>
  <property fmtid="{D5CDD505-2E9C-101B-9397-08002B2CF9AE}" pid="18" name="Template Id">
    <vt:lpwstr>ICN-TMPL-19850</vt:lpwstr>
  </property>
  <property fmtid="{D5CDD505-2E9C-101B-9397-08002B2CF9AE}" pid="19" name="TemplateOwner">
    <vt:lpwstr>&lt;Template Owner (email alias) custom field</vt:lpwstr>
  </property>
  <property fmtid="{D5CDD505-2E9C-101B-9397-08002B2CF9AE}" pid="20" name="Version-Document" linkTarget="Version">
    <vt:lpwstr>[Enter Version e.g., 1.0, 2.1, etc.]</vt:lpwstr>
  </property>
</Properties>
</file>